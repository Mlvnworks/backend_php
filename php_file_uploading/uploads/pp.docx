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CFCF4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82550</wp:posOffset>
                </wp:positionV>
                <wp:extent cx="2032000" cy="40640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" w:hAnsi="Bookman Old Style" w:cs="Bookman Old Styl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" w:hAnsi="Bookman Old Style" w:cs="Bookman Old Style"/>
                                <w:sz w:val="30"/>
                                <w:szCs w:val="30"/>
                              </w:rPr>
                              <w:t>PERONAL RESUME</w:t>
                            </w:r>
                          </w:p>
                          <w:p>
                            <w:pPr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.3pt;margin-top:6.5pt;height:32pt;width:160pt;z-index:251660288;mso-width-relative:page;mso-height-relative:page;" filled="f" stroked="f" coordsize="21600,21600" o:gfxdata="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7xnR+NQAAAAHAQAADwAAAAAAAAABACAAAAAiAAAAZHJzL2Rvd25y&#10;ZXYueG1sUEsBAhQAFAAAAAgAh07iQMDF5KbJAQAAgQMAAA4AAAAAAAAAAQAgAAAAI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Bookman Old Style" w:cs="Bookman Old Style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" w:hAnsi="Bookman Old Style" w:cs="Bookman Old Style"/>
                          <w:sz w:val="30"/>
                          <w:szCs w:val="30"/>
                        </w:rPr>
                        <w:t>PERONAL RESUME</w:t>
                      </w:r>
                    </w:p>
                    <w:p>
                      <w:pPr>
                        <w:rPr>
                          <w:rFonts w:asci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3644900</wp:posOffset>
                </wp:positionV>
                <wp:extent cx="930910" cy="332105"/>
                <wp:effectExtent l="0" t="0" r="0" b="0"/>
                <wp:wrapNone/>
                <wp:docPr id="2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lang w:val="en-US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7.2pt;margin-top:287pt;height:26.15pt;width:73.3pt;z-index:251683840;mso-width-relative:page;mso-height-relative:page;" filled="f" stroked="f" coordsize="21600,21600" o:gfxdata="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+QJMNsAAAALAQAADwAAAAAAAAABACAAAAAiAAAAZHJzL2Rvd25yZXYu&#10;eG1sUEsBAhQAFAAAAAgAh07iQLFErJkxAgAARQ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lang w:val="en-US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3943350</wp:posOffset>
                </wp:positionV>
                <wp:extent cx="1919605" cy="274320"/>
                <wp:effectExtent l="0" t="0" r="0" b="0"/>
                <wp:wrapNone/>
                <wp:docPr id="2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Talugtug National High School</w:t>
                            </w: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75.15pt;margin-top:310.5pt;height:21.6pt;width:151.15pt;z-index:251684864;mso-width-relative:page;mso-height-relative:page;" filled="f" stroked="f" coordsize="21600,21600" o:gfxdata="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2V+EtwAAAAMAQAADwAAAAAAAAABACAA&#10;AAAiAAAAZHJzL2Rvd25yZXYueG1sUEsBAhQAFAAAAAgAh07iQNOwwxzQAQAAkAMAAA4AAAAAAAAA&#10;AQAgAAAAK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Talugtug National High School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4752340</wp:posOffset>
                </wp:positionH>
                <wp:positionV relativeFrom="paragraph">
                  <wp:posOffset>3222625</wp:posOffset>
                </wp:positionV>
                <wp:extent cx="1919605" cy="274320"/>
                <wp:effectExtent l="0" t="0" r="0" b="0"/>
                <wp:wrapNone/>
                <wp:docPr id="1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Villa Boado Elementary School</w:t>
                            </w: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374.2pt;margin-top:253.75pt;height:21.6pt;width:151.15pt;z-index:251673600;mso-width-relative:page;mso-height-relative:page;" filled="f" stroked="f" coordsize="21600,21600" o:gfxdata="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q9t+3AAAAAwBAAAPAAAAAAAAAAEAIAAA&#10;ACIAAABkcnMvZG93bnJldi54bWxQSwECFAAUAAAACACHTuJAU7OGgM8BAACQ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Villa Boado Elementary School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5767705</wp:posOffset>
            </wp:positionH>
            <wp:positionV relativeFrom="paragraph">
              <wp:posOffset>73660</wp:posOffset>
            </wp:positionV>
            <wp:extent cx="1466850" cy="1896110"/>
            <wp:effectExtent l="0" t="0" r="0" b="8890"/>
            <wp:wrapNone/>
            <wp:docPr id="2" name="图片 5" descr="C:\Users\melvin\Downloads\291143518_770445044396391_8522536460074794979_n.jpg291143518_770445044396391_852253646007479497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Users\melvin\Downloads\291143518_770445044396391_8522536460074794979_n.jpg291143518_770445044396391_8522536460074794979_n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9018905</wp:posOffset>
                </wp:positionV>
                <wp:extent cx="6474460" cy="984250"/>
                <wp:effectExtent l="0" t="0" r="0" b="0"/>
                <wp:wrapNone/>
                <wp:docPr id="20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46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ascii="Calibri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lang w:val="en-US"/>
                              </w:rPr>
                              <w:t>I am passionate about my work. Because I love what I do, I have steady source of motivation that drives me to do my best.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3" o:spid="_x0000_s1026" o:spt="1" style="position:absolute;left:0pt;margin-left:67.5pt;margin-top:710.15pt;height:77.5pt;width:509.8pt;z-index:251680768;mso-width-relative:page;mso-height-relative:page;" filled="f" stroked="f" coordsize="21600,21600" o:gfxdata="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FqX4LdAAAADgEAAA8AAAAAAAAAAQAgAAAAIgAAAGRycy9k&#10;b3ducmV2LnhtbFBLAQIUABQAAAAIAIdO4kC+DCZ3xAEAAHYDAAAOAAAAAAAAAAEAIAAAACw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ascii="Calibri"/>
                        </w:rPr>
                      </w:pP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lang w:val="en-US"/>
                        </w:rPr>
                        <w:t>I am passionate about my work. Because I love what I do, I have steady source of motivation that drives me to do my best.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5203825</wp:posOffset>
                </wp:positionV>
                <wp:extent cx="1927860" cy="487680"/>
                <wp:effectExtent l="0" t="0" r="0" b="0"/>
                <wp:wrapNone/>
                <wp:docPr id="15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 w:hAnsi="Arial" w:eastAsia="宋体"/>
                                <w:color w:val="188A6F"/>
                                <w:kern w:val="2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86.25pt;margin-top:409.75pt;height:38.4pt;width:151.8pt;mso-wrap-style:none;z-index:251674624;mso-width-relative:page;mso-height-relative:page;" filled="f" stroked="f" coordsize="21600,21600" o:gfxdata="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VvVwd2QAAAAsBAAAPAAAAAAAAAAEAIAAAACIAAABk&#10;cnMvZG93bnJldi54bWxQSwECFAAUAAAACACHTuJAVAVtn8wBAACO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ascii="Calibri"/>
                        </w:rPr>
                      </w:pPr>
                      <w:r>
                        <w:rPr>
                          <w:rFonts w:ascii="Calibri" w:hAnsi="Arial" w:eastAsia="宋体"/>
                          <w:color w:val="188A6F"/>
                          <w:kern w:val="2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5226050</wp:posOffset>
                </wp:positionV>
                <wp:extent cx="1682115" cy="487680"/>
                <wp:effectExtent l="0" t="0" r="0" b="0"/>
                <wp:wrapNone/>
                <wp:docPr id="17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Arial" w:eastAsia="宋体"/>
                                <w:color w:val="188A6F"/>
                                <w:kern w:val="2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hint="default" w:hAnsi="Arial"/>
                                <w:color w:val="188A6F"/>
                                <w:kern w:val="2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332.25pt;margin-top:411.5pt;height:38.4pt;width:132.45pt;mso-wrap-style:none;z-index:251677696;mso-width-relative:page;mso-height-relative:page;" filled="f" stroked="f" coordsize="21600,21600" o:gfxdata="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7vN3tkAAAALAQAADwAAAAAAAAABACAAAAAiAAAA&#10;ZHJzL2Rvd25yZXYueG1sUEsBAhQAFAAAAAgAh07iQCaSNz/NAQAAjg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/>
                          <w:lang w:val="en-US"/>
                        </w:rPr>
                      </w:pPr>
                      <w:r>
                        <w:rPr>
                          <w:rFonts w:ascii="Calibri" w:hAnsi="Arial" w:eastAsia="宋体"/>
                          <w:color w:val="188A6F"/>
                          <w:kern w:val="2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hint="default" w:hAnsi="Arial"/>
                          <w:color w:val="188A6F"/>
                          <w:kern w:val="2"/>
                          <w:sz w:val="40"/>
                          <w:szCs w:val="4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5295900</wp:posOffset>
                </wp:positionV>
                <wp:extent cx="298450" cy="271780"/>
                <wp:effectExtent l="0" t="0" r="6350" b="13970"/>
                <wp:wrapNone/>
                <wp:docPr id="1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98450" cy="2717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785" y="38804"/>
                            </a:cxn>
                            <a:cxn ang="0">
                              <a:pos x="242785" y="0"/>
                            </a:cxn>
                            <a:cxn ang="0">
                              <a:pos x="56053" y="0"/>
                            </a:cxn>
                            <a:cxn ang="0">
                              <a:pos x="56053" y="38804"/>
                            </a:cxn>
                            <a:cxn ang="0">
                              <a:pos x="0" y="38804"/>
                            </a:cxn>
                            <a:cxn ang="0">
                              <a:pos x="0" y="58293"/>
                            </a:cxn>
                            <a:cxn ang="0">
                              <a:pos x="0" y="77695"/>
                            </a:cxn>
                            <a:cxn ang="0">
                              <a:pos x="56053" y="135988"/>
                            </a:cxn>
                            <a:cxn ang="0">
                              <a:pos x="72877" y="133303"/>
                            </a:cxn>
                            <a:cxn ang="0">
                              <a:pos x="130762" y="172887"/>
                            </a:cxn>
                            <a:cxn ang="0">
                              <a:pos x="130762" y="233086"/>
                            </a:cxn>
                            <a:cxn ang="0">
                              <a:pos x="112022" y="233086"/>
                            </a:cxn>
                            <a:cxn ang="0">
                              <a:pos x="74709" y="271891"/>
                            </a:cxn>
                            <a:cxn ang="0">
                              <a:pos x="224129" y="271891"/>
                            </a:cxn>
                            <a:cxn ang="0">
                              <a:pos x="186816" y="233086"/>
                            </a:cxn>
                            <a:cxn ang="0">
                              <a:pos x="168076" y="233086"/>
                            </a:cxn>
                            <a:cxn ang="0">
                              <a:pos x="168076" y="172887"/>
                            </a:cxn>
                            <a:cxn ang="0">
                              <a:pos x="225961" y="133303"/>
                            </a:cxn>
                            <a:cxn ang="0">
                              <a:pos x="242785" y="135988"/>
                            </a:cxn>
                            <a:cxn ang="0">
                              <a:pos x="298839" y="77695"/>
                            </a:cxn>
                            <a:cxn ang="0">
                              <a:pos x="298839" y="58293"/>
                            </a:cxn>
                            <a:cxn ang="0">
                              <a:pos x="298839" y="38804"/>
                            </a:cxn>
                            <a:cxn ang="0">
                              <a:pos x="242785" y="38804"/>
                            </a:cxn>
                            <a:cxn ang="0">
                              <a:pos x="56053" y="112862"/>
                            </a:cxn>
                            <a:cxn ang="0">
                              <a:pos x="22154" y="77695"/>
                            </a:cxn>
                            <a:cxn ang="0">
                              <a:pos x="22154" y="58293"/>
                            </a:cxn>
                            <a:cxn ang="0">
                              <a:pos x="56053" y="58293"/>
                            </a:cxn>
                            <a:cxn ang="0">
                              <a:pos x="56053" y="77695"/>
                            </a:cxn>
                            <a:cxn ang="0">
                              <a:pos x="62133" y="112342"/>
                            </a:cxn>
                            <a:cxn ang="0">
                              <a:pos x="56053" y="112862"/>
                            </a:cxn>
                            <a:cxn ang="0">
                              <a:pos x="276684" y="77695"/>
                            </a:cxn>
                            <a:cxn ang="0">
                              <a:pos x="242785" y="112862"/>
                            </a:cxn>
                            <a:cxn ang="0">
                              <a:pos x="236705" y="112342"/>
                            </a:cxn>
                            <a:cxn ang="0">
                              <a:pos x="242785" y="77695"/>
                            </a:cxn>
                            <a:cxn ang="0">
                              <a:pos x="242785" y="58293"/>
                            </a:cxn>
                            <a:cxn ang="0">
                              <a:pos x="276684" y="58293"/>
                            </a:cxn>
                            <a:cxn ang="0">
                              <a:pos x="276684" y="77695"/>
                            </a:cxn>
                          </a:cxnLst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303.5pt;margin-top:417pt;height:21.4pt;width:23.5pt;z-index:251679744;mso-width-relative:page;mso-height-relative:page;" fillcolor="#404040" filled="t" stroked="f" coordsize="3588,3139" o:gfxdata="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VNiOo&#10;2gAAAAsBAAAPAAAAAAAAAAEAIAAAACIAAABkcnMvZG93bnJldi54bWxQSwECFAAUAAAACACHTuJA&#10;RWKHSXYFAAAWGQAADgAAAAAAAAABACAAAAApAQAAZHJzL2Uyb0RvYy54bWxQSwUGAAAAAAYABgBZ&#10;AQAAEQkAAAAA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<v:path o:connectlocs="242785,38804;242785,0;56053,0;56053,38804;0,38804;0,58293;0,77695;56053,135988;72877,133303;130762,172887;130762,233086;112022,233086;74709,271891;224129,271891;186816,233086;168076,233086;168076,172887;225961,133303;242785,135988;298839,77695;298839,58293;298839,38804;242785,38804;56053,112862;22154,77695;22154,58293;56053,58293;56053,77695;62133,112342;56053,112862;276684,77695;242785,112862;236705,112342;242785,77695;242785,58293;276684,58293;276684,77695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5275580</wp:posOffset>
                </wp:positionV>
                <wp:extent cx="322580" cy="248920"/>
                <wp:effectExtent l="0" t="0" r="1270" b="177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48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5205" y="124566"/>
                            </a:cxn>
                            <a:cxn ang="0">
                              <a:pos x="285205" y="236784"/>
                            </a:cxn>
                            <a:cxn ang="0">
                              <a:pos x="285057" y="238143"/>
                            </a:cxn>
                            <a:cxn ang="0">
                              <a:pos x="284763" y="239351"/>
                            </a:cxn>
                            <a:cxn ang="0">
                              <a:pos x="284469" y="240409"/>
                            </a:cxn>
                            <a:cxn ang="0">
                              <a:pos x="283734" y="241466"/>
                            </a:cxn>
                            <a:cxn ang="0">
                              <a:pos x="283146" y="242523"/>
                            </a:cxn>
                            <a:cxn ang="0">
                              <a:pos x="282411" y="243580"/>
                            </a:cxn>
                            <a:cxn ang="0">
                              <a:pos x="281382" y="244487"/>
                            </a:cxn>
                            <a:cxn ang="0">
                              <a:pos x="280059" y="245393"/>
                            </a:cxn>
                            <a:cxn ang="0">
                              <a:pos x="277707" y="246903"/>
                            </a:cxn>
                            <a:cxn ang="0">
                              <a:pos x="274767" y="247960"/>
                            </a:cxn>
                            <a:cxn ang="0">
                              <a:pos x="271532" y="248564"/>
                            </a:cxn>
                            <a:cxn ang="0">
                              <a:pos x="268151" y="248716"/>
                            </a:cxn>
                            <a:cxn ang="0">
                              <a:pos x="17200" y="248716"/>
                            </a:cxn>
                            <a:cxn ang="0">
                              <a:pos x="13819" y="248564"/>
                            </a:cxn>
                            <a:cxn ang="0">
                              <a:pos x="10584" y="247960"/>
                            </a:cxn>
                            <a:cxn ang="0">
                              <a:pos x="7644" y="246903"/>
                            </a:cxn>
                            <a:cxn ang="0">
                              <a:pos x="4998" y="245393"/>
                            </a:cxn>
                            <a:cxn ang="0">
                              <a:pos x="4116" y="244487"/>
                            </a:cxn>
                            <a:cxn ang="0">
                              <a:pos x="3087" y="243580"/>
                            </a:cxn>
                            <a:cxn ang="0">
                              <a:pos x="2205" y="242523"/>
                            </a:cxn>
                            <a:cxn ang="0">
                              <a:pos x="1470" y="241466"/>
                            </a:cxn>
                            <a:cxn ang="0">
                              <a:pos x="735" y="240409"/>
                            </a:cxn>
                            <a:cxn ang="0">
                              <a:pos x="441" y="239351"/>
                            </a:cxn>
                            <a:cxn ang="0">
                              <a:pos x="147" y="238143"/>
                            </a:cxn>
                            <a:cxn ang="0">
                              <a:pos x="0" y="236784"/>
                            </a:cxn>
                            <a:cxn ang="0">
                              <a:pos x="0" y="124868"/>
                            </a:cxn>
                            <a:cxn ang="0">
                              <a:pos x="17200" y="129550"/>
                            </a:cxn>
                            <a:cxn ang="0">
                              <a:pos x="35577" y="134383"/>
                            </a:cxn>
                            <a:cxn ang="0">
                              <a:pos x="57776" y="139820"/>
                            </a:cxn>
                            <a:cxn ang="0">
                              <a:pos x="69537" y="142841"/>
                            </a:cxn>
                            <a:cxn ang="0">
                              <a:pos x="81592" y="145559"/>
                            </a:cxn>
                            <a:cxn ang="0">
                              <a:pos x="93353" y="147976"/>
                            </a:cxn>
                            <a:cxn ang="0">
                              <a:pos x="104967" y="150241"/>
                            </a:cxn>
                            <a:cxn ang="0">
                              <a:pos x="115993" y="152205"/>
                            </a:cxn>
                            <a:cxn ang="0">
                              <a:pos x="126137" y="153564"/>
                            </a:cxn>
                            <a:cxn ang="0">
                              <a:pos x="135104" y="154621"/>
                            </a:cxn>
                            <a:cxn ang="0">
                              <a:pos x="138927" y="154923"/>
                            </a:cxn>
                            <a:cxn ang="0">
                              <a:pos x="142602" y="155074"/>
                            </a:cxn>
                            <a:cxn ang="0">
                              <a:pos x="146277" y="154923"/>
                            </a:cxn>
                            <a:cxn ang="0">
                              <a:pos x="150394" y="154621"/>
                            </a:cxn>
                            <a:cxn ang="0">
                              <a:pos x="159214" y="153564"/>
                            </a:cxn>
                            <a:cxn ang="0">
                              <a:pos x="169211" y="152205"/>
                            </a:cxn>
                            <a:cxn ang="0">
                              <a:pos x="180237" y="150241"/>
                            </a:cxn>
                            <a:cxn ang="0">
                              <a:pos x="191851" y="147976"/>
                            </a:cxn>
                            <a:cxn ang="0">
                              <a:pos x="203759" y="145257"/>
                            </a:cxn>
                            <a:cxn ang="0">
                              <a:pos x="215667" y="142539"/>
                            </a:cxn>
                            <a:cxn ang="0">
                              <a:pos x="227575" y="139669"/>
                            </a:cxn>
                            <a:cxn ang="0">
                              <a:pos x="249627" y="134232"/>
                            </a:cxn>
                            <a:cxn ang="0">
                              <a:pos x="268151" y="129248"/>
                            </a:cxn>
                            <a:cxn ang="0">
                              <a:pos x="131927" y="108447"/>
                            </a:cxn>
                            <a:cxn ang="0">
                              <a:pos x="123936" y="116661"/>
                            </a:cxn>
                            <a:cxn ang="0">
                              <a:pos x="123936" y="118150"/>
                            </a:cxn>
                            <a:cxn ang="0">
                              <a:pos x="131927" y="126363"/>
                            </a:cxn>
                            <a:cxn ang="0">
                              <a:pos x="153277" y="126363"/>
                            </a:cxn>
                            <a:cxn ang="0">
                              <a:pos x="161268" y="118150"/>
                            </a:cxn>
                            <a:cxn ang="0">
                              <a:pos x="161268" y="116661"/>
                            </a:cxn>
                            <a:cxn ang="0">
                              <a:pos x="153277" y="108447"/>
                            </a:cxn>
                            <a:cxn ang="0">
                              <a:pos x="142602" y="15667"/>
                            </a:cxn>
                            <a:cxn ang="0">
                              <a:pos x="97473" y="42160"/>
                            </a:cxn>
                            <a:cxn ang="0">
                              <a:pos x="97176" y="44281"/>
                            </a:cxn>
                            <a:cxn ang="0">
                              <a:pos x="188028" y="44281"/>
                            </a:cxn>
                            <a:cxn ang="0">
                              <a:pos x="187731" y="42160"/>
                            </a:cxn>
                            <a:cxn ang="0">
                              <a:pos x="142602" y="15667"/>
                            </a:cxn>
                            <a:cxn ang="0">
                              <a:pos x="142602" y="0"/>
                            </a:cxn>
                            <a:cxn ang="0">
                              <a:pos x="198510" y="43911"/>
                            </a:cxn>
                            <a:cxn ang="0">
                              <a:pos x="198531" y="44281"/>
                            </a:cxn>
                            <a:cxn ang="0">
                              <a:pos x="268151" y="44281"/>
                            </a:cxn>
                            <a:cxn ang="0">
                              <a:pos x="271532" y="44432"/>
                            </a:cxn>
                            <a:cxn ang="0">
                              <a:pos x="274767" y="45037"/>
                            </a:cxn>
                            <a:cxn ang="0">
                              <a:pos x="277707" y="46094"/>
                            </a:cxn>
                            <a:cxn ang="0">
                              <a:pos x="280059" y="47604"/>
                            </a:cxn>
                            <a:cxn ang="0">
                              <a:pos x="281382" y="48510"/>
                            </a:cxn>
                            <a:cxn ang="0">
                              <a:pos x="282411" y="49417"/>
                            </a:cxn>
                            <a:cxn ang="0">
                              <a:pos x="283146" y="50474"/>
                            </a:cxn>
                            <a:cxn ang="0">
                              <a:pos x="283734" y="51531"/>
                            </a:cxn>
                            <a:cxn ang="0">
                              <a:pos x="284469" y="52588"/>
                            </a:cxn>
                            <a:cxn ang="0">
                              <a:pos x="284764" y="53645"/>
                            </a:cxn>
                            <a:cxn ang="0">
                              <a:pos x="285058" y="54854"/>
                            </a:cxn>
                            <a:cxn ang="0">
                              <a:pos x="285205" y="56213"/>
                            </a:cxn>
                            <a:cxn ang="0">
                              <a:pos x="285205" y="119270"/>
                            </a:cxn>
                            <a:cxn ang="0">
                              <a:pos x="285204" y="119270"/>
                            </a:cxn>
                            <a:cxn ang="0">
                              <a:pos x="285204" y="119270"/>
                            </a:cxn>
                            <a:cxn ang="0">
                              <a:pos x="268151" y="123952"/>
                            </a:cxn>
                            <a:cxn ang="0">
                              <a:pos x="249628" y="128936"/>
                            </a:cxn>
                            <a:cxn ang="0">
                              <a:pos x="227576" y="134373"/>
                            </a:cxn>
                            <a:cxn ang="0">
                              <a:pos x="215668" y="137243"/>
                            </a:cxn>
                            <a:cxn ang="0">
                              <a:pos x="203760" y="139962"/>
                            </a:cxn>
                            <a:cxn ang="0">
                              <a:pos x="191852" y="142680"/>
                            </a:cxn>
                            <a:cxn ang="0">
                              <a:pos x="180238" y="144946"/>
                            </a:cxn>
                            <a:cxn ang="0">
                              <a:pos x="169212" y="146909"/>
                            </a:cxn>
                            <a:cxn ang="0">
                              <a:pos x="159215" y="148269"/>
                            </a:cxn>
                            <a:cxn ang="0">
                              <a:pos x="150394" y="149326"/>
                            </a:cxn>
                            <a:cxn ang="0">
                              <a:pos x="146278" y="149628"/>
                            </a:cxn>
                            <a:cxn ang="0">
                              <a:pos x="142602" y="149779"/>
                            </a:cxn>
                            <a:cxn ang="0">
                              <a:pos x="138927" y="149628"/>
                            </a:cxn>
                            <a:cxn ang="0">
                              <a:pos x="135105" y="149326"/>
                            </a:cxn>
                            <a:cxn ang="0">
                              <a:pos x="126137" y="148269"/>
                            </a:cxn>
                            <a:cxn ang="0">
                              <a:pos x="115993" y="146909"/>
                            </a:cxn>
                            <a:cxn ang="0">
                              <a:pos x="104967" y="144946"/>
                            </a:cxn>
                            <a:cxn ang="0">
                              <a:pos x="93353" y="142680"/>
                            </a:cxn>
                            <a:cxn ang="0">
                              <a:pos x="81592" y="140264"/>
                            </a:cxn>
                            <a:cxn ang="0">
                              <a:pos x="69537" y="137545"/>
                            </a:cxn>
                            <a:cxn ang="0">
                              <a:pos x="57776" y="134524"/>
                            </a:cxn>
                            <a:cxn ang="0">
                              <a:pos x="35577" y="129087"/>
                            </a:cxn>
                            <a:cxn ang="0">
                              <a:pos x="17200" y="124254"/>
                            </a:cxn>
                            <a:cxn ang="0">
                              <a:pos x="0" y="119572"/>
                            </a:cxn>
                            <a:cxn ang="0">
                              <a:pos x="0" y="119760"/>
                            </a:cxn>
                            <a:cxn ang="0">
                              <a:pos x="0" y="119759"/>
                            </a:cxn>
                            <a:cxn ang="0">
                              <a:pos x="0" y="87327"/>
                            </a:cxn>
                            <a:cxn ang="0">
                              <a:pos x="0" y="56213"/>
                            </a:cxn>
                            <a:cxn ang="0">
                              <a:pos x="147" y="54854"/>
                            </a:cxn>
                            <a:cxn ang="0">
                              <a:pos x="441" y="53645"/>
                            </a:cxn>
                            <a:cxn ang="0">
                              <a:pos x="735" y="52588"/>
                            </a:cxn>
                            <a:cxn ang="0">
                              <a:pos x="1470" y="51531"/>
                            </a:cxn>
                            <a:cxn ang="0">
                              <a:pos x="2205" y="50474"/>
                            </a:cxn>
                            <a:cxn ang="0">
                              <a:pos x="3087" y="49417"/>
                            </a:cxn>
                            <a:cxn ang="0">
                              <a:pos x="4116" y="48510"/>
                            </a:cxn>
                            <a:cxn ang="0">
                              <a:pos x="4998" y="47604"/>
                            </a:cxn>
                            <a:cxn ang="0">
                              <a:pos x="7644" y="46094"/>
                            </a:cxn>
                            <a:cxn ang="0">
                              <a:pos x="10585" y="45037"/>
                            </a:cxn>
                            <a:cxn ang="0">
                              <a:pos x="13819" y="44432"/>
                            </a:cxn>
                            <a:cxn ang="0">
                              <a:pos x="17200" y="44281"/>
                            </a:cxn>
                            <a:cxn ang="0">
                              <a:pos x="86673" y="44281"/>
                            </a:cxn>
                            <a:cxn ang="0">
                              <a:pos x="86694" y="43911"/>
                            </a:cxn>
                            <a:cxn ang="0">
                              <a:pos x="142602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 w="12700"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6.75pt;margin-top:415.4pt;height:19.6pt;width:25.4pt;z-index:251675648;v-text-anchor:middle;mso-width-relative:page;mso-height-relative:page;" fillcolor="#404040" filled="t" stroked="f" coordsize="3261356,2766950" o:gfxdata="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85205,124566;285205,236784;285057,238143;284763,239351;284469,240409;283734,241466;283146,242523;282411,243580;281382,244487;280059,245393;277707,246903;274767,247960;271532,248564;268151,248716;17200,248716;13819,248564;10584,247960;7644,246903;4998,245393;4116,244487;3087,243580;2205,242523;1470,241466;735,240409;441,239351;147,238143;0,236784;0,124868;17200,129550;35577,134383;57776,139820;69537,142841;81592,145559;93353,147976;104967,150241;115993,152205;126137,153564;135104,154621;138927,154923;142602,155074;146277,154923;150394,154621;159214,153564;169211,152205;180237,150241;191851,147976;203759,145257;215667,142539;227575,139669;249627,134232;268151,129248;131927,108447;123936,116661;123936,118150;131927,126363;153277,126363;161268,118150;161268,116661;153277,108447;142602,15667;97473,42160;97176,44281;188028,44281;187731,42160;142602,15667;142602,0;198510,43911;198531,44281;268151,44281;271532,44432;274767,45037;277707,46094;280059,47604;281382,48510;282411,49417;283146,50474;283734,51531;284469,52588;284764,53645;285058,54854;285205,56213;285205,119270;285204,119270;285204,119270;268151,123952;249628,128936;227576,134373;215668,137243;203760,139962;191852,142680;180238,144946;169212,146909;159215,148269;150394,149326;146278,149628;142602,149779;138927,149628;135105,149326;126137,148269;115993,146909;104967,144946;93353,142680;81592,140264;69537,137545;57776,134524;35577,129087;17200,124254;0,119572;0,119760;0,119759;0,87327;0,56213;147,54854;441,53645;735,52588;1470,51531;2205,50474;3087,49417;4116,48510;4998,47604;7644,46094;10585,45037;13819,44432;17200,44281;86673,44281;86694,43911;14260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5813425</wp:posOffset>
                </wp:positionV>
                <wp:extent cx="3426460" cy="2661285"/>
                <wp:effectExtent l="0" t="0" r="0" b="0"/>
                <wp:wrapNone/>
                <wp:docPr id="18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266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default" w:hAnsi="Cambria" w:cs="Cambria"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/>
                                <w:kern w:val="24"/>
                                <w:sz w:val="29"/>
                                <w:szCs w:val="29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284.25pt;margin-top:457.75pt;height:209.55pt;width:269.8pt;z-index:251678720;mso-width-relative:page;mso-height-relative:page;" filled="f" stroked="f" coordsize="21600,21600" o:gfxdata="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gq7eO3QAAAA0BAAAPAAAAAAAAAAEAIAAAACIAAABkcnMvZG93&#10;bnJldi54bWxQSwECFAAUAAAACACHTuJA9XPhpcIBAAB3AwAADgAAAAAAAAABACAAAAAs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 xml:space="preserve">▪ </w:t>
                      </w:r>
                      <w:r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hint="default" w:hAnsi="Cambria" w:cs="Cambria"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  <w:t>SS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Sass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React.js</w:t>
                      </w: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kinsoku/>
                        <w:spacing w:line="360" w:lineRule="auto"/>
                        <w:ind w:left="0"/>
                        <w:jc w:val="left"/>
                        <w:rPr>
                          <w:rFonts w:ascii="Calibri"/>
                        </w:rPr>
                      </w:pPr>
                      <w:r>
                        <w:rPr>
                          <w:rFonts w:ascii="Calibri" w:hAnsi="Times New Roman" w:eastAsia="微软雅黑"/>
                          <w:color w:val="000000"/>
                          <w:kern w:val="24"/>
                          <w:sz w:val="29"/>
                          <w:szCs w:val="29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5777865</wp:posOffset>
                </wp:positionV>
                <wp:extent cx="2694305" cy="1920240"/>
                <wp:effectExtent l="0" t="0" r="0" b="0"/>
                <wp:wrapNone/>
                <wp:docPr id="6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8371" y="5364216"/>
                          <a:ext cx="6570936" cy="1524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 w:hAnsi="Cambria" w:cs="Cambria"/>
                                <w:b/>
                                <w:bCs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b/>
                                <w:bCs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Freelancing</w:t>
                            </w:r>
                            <w:r>
                              <w:rPr>
                                <w:rFonts w:hint="default" w:ascii="Calibri" w:hAnsi="Cambria" w:eastAsia="宋体" w:cs="Cambria"/>
                                <w:b/>
                                <w:bCs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default" w:hAnsi="Cambria" w:cs="Cambria"/>
                                <w:b/>
                                <w:bCs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present work</w:t>
                            </w:r>
                          </w:p>
                          <w:p>
                            <w:pPr>
                              <w:pStyle w:val="5"/>
                              <w:rPr>
                                <w:rFonts w:hint="default" w:hAnsi="Cambria" w:cs="Cambria"/>
                                <w:b/>
                                <w:bCs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ind w:left="0" w:firstLine="180"/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ascii="Calibri" w:hAnsi="Cambria" w:eastAsia="微软雅黑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 xml:space="preserve">Design and build </w:t>
                            </w:r>
                            <w:r>
                              <w:rPr>
                                <w:rFonts w:hint="default" w:hAnsi="Cambria" w:eastAsia="微软雅黑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</w:p>
                          <w:p>
                            <w:pPr>
                              <w:pStyle w:val="5"/>
                              <w:ind w:left="0" w:firstLine="180"/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5"/>
                              <w:ind w:left="0" w:firstLine="180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>▪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Design responsive website.</w:t>
                            </w:r>
                          </w:p>
                          <w:p>
                            <w:pPr>
                              <w:pStyle w:val="5"/>
                              <w:ind w:left="0" w:firstLine="180"/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ind w:firstLine="120" w:firstLineChars="50"/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</w:rPr>
                              <w:t xml:space="preserve">▪ </w:t>
                            </w:r>
                            <w:r>
                              <w:rPr>
                                <w:rFonts w:hint="default" w:hAnsi="Cambria" w:eastAsia="微软雅黑" w:cs="Cambria"/>
                                <w:color w:val="000000"/>
                                <w:kern w:val="2"/>
                                <w:sz w:val="24"/>
                                <w:szCs w:val="24"/>
                                <w:lang w:val="en-US"/>
                              </w:rPr>
                              <w:t>Deal with APIs</w:t>
                            </w:r>
                            <w:r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rPr>
                                <w:rFonts w:hint="default" w:ascii="Calibri" w:hAnsi="Cambria" w:eastAsia="宋体" w:cs="Cambria"/>
                                <w:color w:val="333333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0.25pt;margin-top:454.95pt;height:151.2pt;width:212.15pt;z-index:251676672;mso-width-relative:page;mso-height-relative:page;" filled="f" stroked="f" coordsize="21600,21600" o:gfxdata="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WjxV2gAAAAwBAAAPAAAAAAAAAAEAIAAAACIAAABk&#10;cnMvZG93bnJldi54bWxQSwECFAAUAAAACACHTuJATTOmnz0CAABS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rFonts w:hint="default" w:hAnsi="Cambria" w:cs="Cambria"/>
                          <w:b/>
                          <w:bCs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b/>
                          <w:bCs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  <w:t>Freelancing</w:t>
                      </w:r>
                      <w:r>
                        <w:rPr>
                          <w:rFonts w:hint="default" w:ascii="Calibri" w:hAnsi="Cambria" w:eastAsia="宋体" w:cs="Cambria"/>
                          <w:b/>
                          <w:bCs/>
                          <w:color w:val="333333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default" w:hAnsi="Cambria" w:cs="Cambria"/>
                          <w:b/>
                          <w:bCs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  <w:t>present work</w:t>
                      </w:r>
                    </w:p>
                    <w:p>
                      <w:pPr>
                        <w:pStyle w:val="5"/>
                        <w:rPr>
                          <w:rFonts w:hint="default" w:hAnsi="Cambria" w:cs="Cambria"/>
                          <w:b/>
                          <w:bCs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ind w:left="0" w:firstLine="180"/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ascii="Calibri" w:hAnsi="Cambria" w:eastAsia="微软雅黑"/>
                          <w:color w:val="000000"/>
                          <w:kern w:val="2"/>
                          <w:sz w:val="24"/>
                          <w:szCs w:val="24"/>
                        </w:rPr>
                        <w:t xml:space="preserve">Design and build </w:t>
                      </w:r>
                      <w:r>
                        <w:rPr>
                          <w:rFonts w:hint="default" w:hAnsi="Cambria" w:eastAsia="微软雅黑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Ui</w:t>
                      </w:r>
                    </w:p>
                    <w:p>
                      <w:pPr>
                        <w:pStyle w:val="5"/>
                        <w:ind w:left="0" w:firstLine="180"/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5"/>
                        <w:ind w:left="0" w:firstLine="180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>▪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Design responsive website.</w:t>
                      </w:r>
                    </w:p>
                    <w:p>
                      <w:pPr>
                        <w:pStyle w:val="5"/>
                        <w:ind w:left="0" w:firstLine="180"/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ind w:firstLine="120" w:firstLineChars="50"/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" w:hAnsi="Cambria" w:eastAsia="微软雅黑" w:cs="Cambria"/>
                          <w:color w:val="000000"/>
                          <w:kern w:val="2"/>
                          <w:sz w:val="24"/>
                          <w:szCs w:val="24"/>
                        </w:rPr>
                        <w:t xml:space="preserve">▪ </w:t>
                      </w:r>
                      <w:r>
                        <w:rPr>
                          <w:rFonts w:hint="default" w:hAnsi="Cambria" w:eastAsia="微软雅黑" w:cs="Cambria"/>
                          <w:color w:val="000000"/>
                          <w:kern w:val="2"/>
                          <w:sz w:val="24"/>
                          <w:szCs w:val="24"/>
                          <w:lang w:val="en-US"/>
                        </w:rPr>
                        <w:t>Deal with APIs</w:t>
                      </w:r>
                      <w:r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  <w:p>
                      <w:pPr>
                        <w:pStyle w:val="5"/>
                        <w:rPr>
                          <w:rFonts w:hint="default" w:ascii="Calibri" w:hAnsi="Cambria" w:eastAsia="宋体" w:cs="Cambria"/>
                          <w:color w:val="333333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8627745</wp:posOffset>
                </wp:positionV>
                <wp:extent cx="324485" cy="262890"/>
                <wp:effectExtent l="0" t="0" r="18415" b="381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628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097" y="21913"/>
                            </a:cxn>
                            <a:cxn ang="0">
                              <a:pos x="56674" y="21913"/>
                            </a:cxn>
                            <a:cxn ang="0">
                              <a:pos x="59277" y="26412"/>
                            </a:cxn>
                            <a:cxn ang="0">
                              <a:pos x="46412" y="44085"/>
                            </a:cxn>
                            <a:cxn ang="0">
                              <a:pos x="43384" y="45455"/>
                            </a:cxn>
                            <a:cxn ang="0">
                              <a:pos x="35825" y="45455"/>
                            </a:cxn>
                            <a:cxn ang="0">
                              <a:pos x="35825" y="51026"/>
                            </a:cxn>
                            <a:cxn ang="0">
                              <a:pos x="34824" y="52533"/>
                            </a:cxn>
                            <a:cxn ang="0">
                              <a:pos x="33897" y="52739"/>
                            </a:cxn>
                            <a:cxn ang="0">
                              <a:pos x="32721" y="52419"/>
                            </a:cxn>
                            <a:cxn ang="0">
                              <a:pos x="26839" y="48789"/>
                            </a:cxn>
                            <a:cxn ang="0">
                              <a:pos x="21082" y="52419"/>
                            </a:cxn>
                            <a:cxn ang="0">
                              <a:pos x="18980" y="52533"/>
                            </a:cxn>
                            <a:cxn ang="0">
                              <a:pos x="17904" y="51026"/>
                            </a:cxn>
                            <a:cxn ang="0">
                              <a:pos x="17904" y="37098"/>
                            </a:cxn>
                            <a:cxn ang="0">
                              <a:pos x="21132" y="31207"/>
                            </a:cxn>
                            <a:cxn ang="0">
                              <a:pos x="22159" y="30956"/>
                            </a:cxn>
                            <a:cxn ang="0">
                              <a:pos x="37927" y="30956"/>
                            </a:cxn>
                            <a:cxn ang="0">
                              <a:pos x="35775" y="38194"/>
                            </a:cxn>
                            <a:cxn ang="0">
                              <a:pos x="41506" y="38194"/>
                            </a:cxn>
                            <a:cxn ang="0">
                              <a:pos x="55097" y="21913"/>
                            </a:cxn>
                            <a:cxn ang="0">
                              <a:pos x="40720" y="0"/>
                            </a:cxn>
                            <a:cxn ang="0">
                              <a:pos x="54642" y="836"/>
                            </a:cxn>
                            <a:cxn ang="0">
                              <a:pos x="57170" y="5380"/>
                            </a:cxn>
                            <a:cxn ang="0">
                              <a:pos x="41378" y="24170"/>
                            </a:cxn>
                            <a:cxn ang="0">
                              <a:pos x="38525" y="25403"/>
                            </a:cxn>
                            <a:cxn ang="0">
                              <a:pos x="14724" y="25403"/>
                            </a:cxn>
                            <a:cxn ang="0">
                              <a:pos x="7666" y="33303"/>
                            </a:cxn>
                            <a:cxn ang="0">
                              <a:pos x="11996" y="37846"/>
                            </a:cxn>
                            <a:cxn ang="0">
                              <a:pos x="13898" y="38188"/>
                            </a:cxn>
                            <a:cxn ang="0">
                              <a:pos x="13898" y="45449"/>
                            </a:cxn>
                            <a:cxn ang="0">
                              <a:pos x="358" y="34787"/>
                            </a:cxn>
                            <a:cxn ang="0">
                              <a:pos x="433" y="28759"/>
                            </a:cxn>
                            <a:cxn ang="0">
                              <a:pos x="18103" y="4078"/>
                            </a:cxn>
                            <a:cxn ang="0">
                              <a:pos x="23433" y="1384"/>
                            </a:cxn>
                            <a:cxn ang="0">
                              <a:pos x="40720" y="0"/>
                            </a:cxn>
                          </a:cxnLst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2.25pt;margin-top:679.35pt;height:20.7pt;width:25.55pt;z-index:251681792;v-text-anchor:middle-center;mso-width-relative:page;mso-height-relative:page;" fillcolor="#404040" filled="t" stroked="f" coordsize="8965002,8673857" o:gfxdata="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Dp7b6j2gAAAA0BAAAPAAAAAAAAAAEAIAAAACIAAABkcnMvZG93bnJl&#10;di54bWxQSwECFAAUAAAACACHTuJApWRB6lMHAACZGwAADgAAAAAAAAABACAAAAApAQAAZHJzL2Uy&#10;b0RvYy54bWxQSwUGAAAAAAYABgBZAQAA7go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55097,21913;56674,21913;59277,26412;46412,44085;43384,45455;35825,45455;35825,51026;34824,52533;33897,52739;32721,52419;26839,48789;21082,52419;18980,52533;17904,51026;17904,37098;21132,31207;22159,30956;37927,30956;35775,38194;41506,38194;55097,21913;40720,0;54642,836;57170,5380;41378,24170;38525,25403;14724,25403;7666,33303;11996,37846;13898,38188;13898,45449;358,34787;433,28759;18103,4078;23433,1384;40720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8496300</wp:posOffset>
                </wp:positionV>
                <wp:extent cx="1255395" cy="487680"/>
                <wp:effectExtent l="0" t="0" r="0" b="0"/>
                <wp:wrapNone/>
                <wp:docPr id="22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 w:hAnsi="DilleniaUPC" w:eastAsia="Batang"/>
                                <w:color w:val="188A6F"/>
                                <w:kern w:val="2"/>
                                <w:sz w:val="40"/>
                                <w:szCs w:val="40"/>
                              </w:rPr>
                              <w:t>Evaluation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26" o:spt="1" style="position:absolute;left:0pt;margin-left:75.75pt;margin-top:669pt;height:38.4pt;width:98.85pt;mso-wrap-style:none;z-index:251682816;mso-width-relative:page;mso-height-relative:page;" filled="f" stroked="f" coordsize="21600,21600" o:gfxdata="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LHH/2gAAAA0BAAAPAAAAAAAAAAEAIAAAACIA&#10;AABkcnMvZG93bnJldi54bWxQSwECFAAUAAAACACHTuJA6v/nM84BAACOAwAADgAAAAAAAAABACAA&#10;AAAp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 w:hAnsi="DilleniaUPC" w:eastAsia="Batang"/>
                          <w:color w:val="188A6F"/>
                          <w:kern w:val="2"/>
                          <w:sz w:val="40"/>
                          <w:szCs w:val="40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3292475</wp:posOffset>
                </wp:positionV>
                <wp:extent cx="3179445" cy="396875"/>
                <wp:effectExtent l="0" t="0" r="0" b="0"/>
                <wp:wrapNone/>
                <wp:docPr id="13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240" w:hanging="240" w:hangingChars="100"/>
                              <w:jc w:val="left"/>
                            </w:pPr>
                          </w:p>
                        </w:txbxContent>
                      </wps:txbx>
                      <wps:bodyPr vert="horz" wrap="square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322.85pt;margin-top:259.25pt;height:31.25pt;width:250.35pt;z-index:251672576;mso-width-relative:page;mso-height-relative:page;" filled="f" stroked="f" coordsize="21600,21600" o:gfxdata="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d8+PzdAAAADAEAAA8AAAAAAAAAAQAg&#10;AAAAIgAAAGRycy9kb3ducmV2LnhtbFBLAQIUABQAAAAIAIdO4kCMvrdX0AEAAJEDAAAOAAAAAAAA&#10;AAEAIAAAACw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240" w:hanging="240" w:hangingChars="10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3752215</wp:posOffset>
                </wp:positionV>
                <wp:extent cx="3284855" cy="883920"/>
                <wp:effectExtent l="0" t="0" r="0" b="0"/>
                <wp:wrapNone/>
                <wp:docPr id="12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85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ascii="Calibri" w:hAnsi="Times New Roman" w:eastAsia="宋体"/>
                                <w:color w:val="33333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hAnsi="Times New Roman"/>
                                <w:color w:val="333333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Purok 2, Villa Boado Talugtug Nueva Ecja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48pt;margin-top:295.45pt;height:69.6pt;width:258.65pt;z-index:251670528;mso-width-relative:page;mso-height-relative:page;" filled="f" stroked="f" coordsize="21600,21600" o:gfxdata="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0KW/G2QAAAAoBAAAPAAAAAAAAAAEAIAAAACIA&#10;AABkcnMvZG93bnJldi54bWxQSwECFAAUAAAACACHTuJASWxBTc8BAACQ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ascii="Calibri" w:hAnsi="Times New Roman" w:eastAsia="宋体"/>
                          <w:color w:val="33333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hAnsi="Times New Roman"/>
                          <w:color w:val="333333"/>
                          <w:kern w:val="24"/>
                          <w:sz w:val="28"/>
                          <w:szCs w:val="28"/>
                          <w:lang w:val="en-US"/>
                        </w:rPr>
                        <w:t>Purok 2, Villa Boado Talugtug Nueva Ecja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3318510</wp:posOffset>
                </wp:positionV>
                <wp:extent cx="2054225" cy="289560"/>
                <wp:effectExtent l="0" t="0" r="0" b="0"/>
                <wp:wrapNone/>
                <wp:docPr id="11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lang w:val="en-US"/>
                              </w:rPr>
                              <w:t>agustinmlvn1230@gmail.com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54pt;margin-top:261.3pt;height:22.8pt;width:161.75pt;z-index:251669504;mso-width-relative:page;mso-height-relative:page;" filled="f" stroked="f" coordsize="21600,21600" o:gfxdata="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bhLu9oAAAALAQAADwAAAAAAAAABACAAAAAi&#10;AAAAZHJzL2Rvd25yZXYueG1sUEsBAhQAFAAAAAgAh07iQLGj4bPPAQAAkA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lang w:val="en-US"/>
                        </w:rPr>
                        <w:t>agustinmlvn1230@gmail.com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2895600</wp:posOffset>
                </wp:positionV>
                <wp:extent cx="1231900" cy="289560"/>
                <wp:effectExtent l="0" t="0" r="0" b="0"/>
                <wp:wrapNone/>
                <wp:docPr id="8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lang w:val="en-US"/>
                              </w:rPr>
                              <w:t>09664525291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56.1pt;margin-top:228pt;height:22.8pt;width:97pt;z-index:251668480;mso-width-relative:page;mso-height-relative:page;" filled="f" stroked="f" coordsize="21600,21600" o:gfxdata="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KfZWdkAAAALAQAADwAAAAAAAAABACAAAAAiAAAA&#10;ZHJzL2Rvd25yZXYueG1sUEsBAhQAFAAAAAgAh07iQJh25WPNAQAAjw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lang w:val="en-US"/>
                        </w:rPr>
                        <w:t>09664525291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2490470</wp:posOffset>
                </wp:positionV>
                <wp:extent cx="379095" cy="226060"/>
                <wp:effectExtent l="0" t="0" r="1905" b="3175"/>
                <wp:wrapNone/>
                <wp:docPr id="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79095" cy="226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95pt;margin-top:196.1pt;height:17.8pt;width:29.85pt;z-index:251667456;mso-width-relative:page;mso-height-relative:page;" fillcolor="#404040" filled="t" stroked="f" coordsize="263,184" o:gfxdata="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Dp2Wut2wAAAAsBAAAPAAAAAAAA&#10;AAEAIAAAACIAAABkcnMvZG93bnJldi54bWxQSwECFAAUAAAACACHTuJASG4ax2YFAACWGQAADgAA&#10;AAAAAAABACAAAAAqAQAAZHJzL2Uyb0RvYy54bWxQSwUGAAAAAAYABgBZAQAAAg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2359660</wp:posOffset>
                </wp:positionV>
                <wp:extent cx="1296670" cy="487680"/>
                <wp:effectExtent l="0" t="0" r="0" b="0"/>
                <wp:wrapNone/>
                <wp:docPr id="6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 w:hAnsi="Times New Roman" w:eastAsia="宋体"/>
                                <w:color w:val="231F20"/>
                                <w:kern w:val="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Arial" w:eastAsia="宋体"/>
                                <w:color w:val="188A6F"/>
                                <w:kern w:val="2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326.2pt;margin-top:185.8pt;height:38.4pt;width:102.1pt;mso-wrap-style:none;z-index:251666432;mso-width-relative:page;mso-height-relative:page;" filled="f" stroked="f" coordsize="21600,21600" o:gfxdata="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D3ons2QAAAAsBAAAPAAAAAAAAAAEAIAAAACIAAABk&#10;cnMvZG93bnJldi54bWxQSwECFAAUAAAACACHTuJAypxShMwBAACN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 w:hAnsi="Times New Roman" w:eastAsia="宋体"/>
                          <w:color w:val="231F20"/>
                          <w:kern w:val="2"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Calibri" w:hAnsi="Arial" w:eastAsia="宋体"/>
                          <w:color w:val="188A6F"/>
                          <w:kern w:val="2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2437765</wp:posOffset>
                </wp:positionV>
                <wp:extent cx="229870" cy="288290"/>
                <wp:effectExtent l="0" t="0" r="17780" b="1651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9493" y="126753"/>
                            </a:cxn>
                            <a:cxn ang="0">
                              <a:pos x="88199" y="136367"/>
                            </a:cxn>
                            <a:cxn ang="0">
                              <a:pos x="87188" y="142005"/>
                            </a:cxn>
                            <a:cxn ang="0">
                              <a:pos x="86021" y="148762"/>
                            </a:cxn>
                            <a:cxn ang="0">
                              <a:pos x="88277" y="155944"/>
                            </a:cxn>
                            <a:cxn ang="0">
                              <a:pos x="126232" y="228074"/>
                            </a:cxn>
                            <a:cxn ang="0">
                              <a:pos x="121099" y="154438"/>
                            </a:cxn>
                            <a:cxn ang="0">
                              <a:pos x="122538" y="147102"/>
                            </a:cxn>
                            <a:cxn ang="0">
                              <a:pos x="120982" y="141078"/>
                            </a:cxn>
                            <a:cxn ang="0">
                              <a:pos x="125337" y="135750"/>
                            </a:cxn>
                            <a:cxn ang="0">
                              <a:pos x="143304" y="125903"/>
                            </a:cxn>
                            <a:cxn ang="0">
                              <a:pos x="159754" y="126791"/>
                            </a:cxn>
                            <a:cxn ang="0">
                              <a:pos x="171848" y="138646"/>
                            </a:cxn>
                            <a:cxn ang="0">
                              <a:pos x="182271" y="151929"/>
                            </a:cxn>
                            <a:cxn ang="0">
                              <a:pos x="190981" y="166679"/>
                            </a:cxn>
                            <a:cxn ang="0">
                              <a:pos x="197748" y="183167"/>
                            </a:cxn>
                            <a:cxn ang="0">
                              <a:pos x="202570" y="201431"/>
                            </a:cxn>
                            <a:cxn ang="0">
                              <a:pos x="205254" y="221626"/>
                            </a:cxn>
                            <a:cxn ang="0">
                              <a:pos x="196776" y="236569"/>
                            </a:cxn>
                            <a:cxn ang="0">
                              <a:pos x="169826" y="248037"/>
                            </a:cxn>
                            <a:cxn ang="0">
                              <a:pos x="141554" y="255412"/>
                            </a:cxn>
                            <a:cxn ang="0">
                              <a:pos x="112388" y="258578"/>
                            </a:cxn>
                            <a:cxn ang="0">
                              <a:pos x="81510" y="257188"/>
                            </a:cxn>
                            <a:cxn ang="0">
                              <a:pos x="50982" y="250894"/>
                            </a:cxn>
                            <a:cxn ang="0">
                              <a:pos x="21777" y="239889"/>
                            </a:cxn>
                            <a:cxn ang="0">
                              <a:pos x="0" y="227611"/>
                            </a:cxn>
                            <a:cxn ang="0">
                              <a:pos x="2099" y="206180"/>
                            </a:cxn>
                            <a:cxn ang="0">
                              <a:pos x="6455" y="186912"/>
                            </a:cxn>
                            <a:cxn ang="0">
                              <a:pos x="12910" y="169614"/>
                            </a:cxn>
                            <a:cxn ang="0">
                              <a:pos x="21310" y="154207"/>
                            </a:cxn>
                            <a:cxn ang="0">
                              <a:pos x="31538" y="140576"/>
                            </a:cxn>
                            <a:cxn ang="0">
                              <a:pos x="43438" y="128490"/>
                            </a:cxn>
                            <a:cxn ang="0">
                              <a:pos x="58449" y="116829"/>
                            </a:cxn>
                            <a:cxn ang="0">
                              <a:pos x="113688" y="695"/>
                            </a:cxn>
                            <a:cxn ang="0">
                              <a:pos x="126714" y="4213"/>
                            </a:cxn>
                            <a:cxn ang="0">
                              <a:pos x="138495" y="10399"/>
                            </a:cxn>
                            <a:cxn ang="0">
                              <a:pos x="148565" y="18865"/>
                            </a:cxn>
                            <a:cxn ang="0">
                              <a:pos x="156536" y="29226"/>
                            </a:cxn>
                            <a:cxn ang="0">
                              <a:pos x="162173" y="41210"/>
                            </a:cxn>
                            <a:cxn ang="0">
                              <a:pos x="165090" y="54470"/>
                            </a:cxn>
                            <a:cxn ang="0">
                              <a:pos x="164740" y="69779"/>
                            </a:cxn>
                            <a:cxn ang="0">
                              <a:pos x="160229" y="85088"/>
                            </a:cxn>
                            <a:cxn ang="0">
                              <a:pos x="152103" y="98464"/>
                            </a:cxn>
                            <a:cxn ang="0">
                              <a:pos x="140866" y="109249"/>
                            </a:cxn>
                            <a:cxn ang="0">
                              <a:pos x="125081" y="117754"/>
                            </a:cxn>
                            <a:cxn ang="0">
                              <a:pos x="114427" y="120538"/>
                            </a:cxn>
                            <a:cxn ang="0">
                              <a:pos x="102918" y="121311"/>
                            </a:cxn>
                            <a:cxn ang="0">
                              <a:pos x="90049" y="119649"/>
                            </a:cxn>
                            <a:cxn ang="0">
                              <a:pos x="78229" y="115435"/>
                            </a:cxn>
                            <a:cxn ang="0">
                              <a:pos x="67614" y="109018"/>
                            </a:cxn>
                            <a:cxn ang="0">
                              <a:pos x="58010" y="100010"/>
                            </a:cxn>
                            <a:cxn ang="0">
                              <a:pos x="50156" y="88412"/>
                            </a:cxn>
                            <a:cxn ang="0">
                              <a:pos x="45180" y="75152"/>
                            </a:cxn>
                            <a:cxn ang="0">
                              <a:pos x="43352" y="60655"/>
                            </a:cxn>
                            <a:cxn ang="0">
                              <a:pos x="44907" y="46931"/>
                            </a:cxn>
                            <a:cxn ang="0">
                              <a:pos x="49418" y="34406"/>
                            </a:cxn>
                            <a:cxn ang="0">
                              <a:pos x="56416" y="23233"/>
                            </a:cxn>
                            <a:cxn ang="0">
                              <a:pos x="65592" y="13839"/>
                            </a:cxn>
                            <a:cxn ang="0">
                              <a:pos x="76634" y="6649"/>
                            </a:cxn>
                            <a:cxn ang="0">
                              <a:pos x="89193" y="1894"/>
                            </a:cxn>
                            <a:cxn ang="0">
                              <a:pos x="102802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pt;margin-top:191.95pt;height:22.7pt;width:18.1pt;z-index:251665408;v-text-anchor:middle;mso-width-relative:page;mso-height-relative:page;" fillcolor="#404040" filled="t" stroked="f" coordsize="1679575,2125662" o:gfxdata="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69493,126753;88199,136367;87188,142005;86021,148762;88277,155944;126232,228074;121099,154438;122538,147102;120982,141078;125337,135750;143304,125903;159754,126791;171848,138646;182271,151929;190981,166679;197748,183167;202570,201431;205254,221626;196776,236569;169826,248037;141554,255412;112388,258578;81510,257188;50982,250894;21777,239889;0,227611;2099,206180;6455,186912;12910,169614;21310,154207;31538,140576;43438,128490;58449,116829;113688,695;126714,4213;138495,10399;148565,18865;156536,29226;162173,41210;165090,54470;164740,69779;160229,85088;152103,98464;140866,109249;125081,117754;114427,120538;102918,121311;90049,119649;78229,115435;67614,109018;58010,100010;50156,88412;45180,75152;43352,60655;44907,46931;49418,34406;56416,23233;65592,13839;76634,6649;89193,1894;10280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2338070</wp:posOffset>
                </wp:positionV>
                <wp:extent cx="1541780" cy="487680"/>
                <wp:effectExtent l="0" t="0" r="0" b="0"/>
                <wp:wrapNone/>
                <wp:docPr id="3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 w:hAnsi="Arial" w:eastAsia="宋体"/>
                                <w:color w:val="188A6F"/>
                                <w:kern w:val="2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72.75pt;margin-top:184.1pt;height:38.4pt;width:121.4pt;z-index:251664384;mso-width-relative:page;mso-height-relative:page;" filled="f" stroked="f" coordsize="21600,21600" o:gfxdata="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0Gk/NoAAAALAQAADwAAAAAAAAABACAAAAAiAAAA&#10;ZHJzL2Rvd25yZXYueG1sUEsBAhQAFAAAAAgAh07iQHGt9GrMAQAAjw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 w:hAnsi="Arial" w:eastAsia="宋体"/>
                          <w:color w:val="188A6F"/>
                          <w:kern w:val="2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2781300</wp:posOffset>
                </wp:positionV>
                <wp:extent cx="3249295" cy="447675"/>
                <wp:effectExtent l="0" t="0" r="0" b="0"/>
                <wp:wrapNone/>
                <wp:docPr id="5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2995" y="2986803"/>
                          <a:ext cx="3249343" cy="3669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color w:val="26262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Elementary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6pt;margin-top:219pt;height:35.25pt;width:255.85pt;z-index:251671552;mso-width-relative:page;mso-height-relative:page;" filled="f" stroked="f" coordsize="21600,21600" o:gfxdata="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8CIprcAAAADAEAAA8AAAAAAAAAAQAgAAAA&#10;IgAAAGRycy9kb3ducmV2LnhtbFBLAQIUABQAAAAIAIdO4kDBjbo0QAIAAFM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color w:val="262626"/>
                          <w:kern w:val="24"/>
                          <w:sz w:val="28"/>
                          <w:szCs w:val="28"/>
                          <w:lang w:val="en-US"/>
                        </w:rPr>
                        <w:t>Elementary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1549400</wp:posOffset>
                </wp:positionV>
                <wp:extent cx="3882390" cy="461645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371" y="1565163"/>
                          <a:ext cx="3882794" cy="4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b w:val="0"/>
                                <w:bCs w:val="0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vert="horz" wrap="non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74pt;margin-top:122pt;height:36.35pt;width:305.7pt;mso-wrap-style:none;z-index:251663360;mso-width-relative:page;mso-height-relative:page;" filled="f" stroked="f" coordsize="21600,21600" o:gfxdata="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209YzZAAAACwEAAA8AAAAAAAAA&#10;AQAgAAAAIgAAAGRycy9kb3ducmV2LnhtbFBLAQIUABQAAAAIAIdO4kA+3rTQ1wEAAJo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b w:val="0"/>
                          <w:bCs w:val="0"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Front End Web Developer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673100</wp:posOffset>
                </wp:positionV>
                <wp:extent cx="5041265" cy="830580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082" y="727231"/>
                          <a:ext cx="5041765" cy="83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="Calibri" w:hAnsi="Cambria" w:cs="Cambria"/>
                                <w:lang w:val="en-US"/>
                              </w:rPr>
                            </w:pPr>
                            <w:r>
                              <w:rPr>
                                <w:rFonts w:hint="default" w:hAnsi="Cambria" w:cs="Cambria"/>
                                <w:b/>
                                <w:color w:val="FFFFFF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hAnsi="Cambria" w:cs="Cambria"/>
                                <w:b/>
                                <w:caps/>
                                <w:color w:val="FFFFFF"/>
                                <w:kern w:val="24"/>
                                <w:sz w:val="96"/>
                                <w:szCs w:val="96"/>
                                <w:lang w:val="en-US"/>
                              </w:rPr>
                              <w:t>elvin agustin</w:t>
                            </w:r>
                          </w:p>
                        </w:txbxContent>
                      </wps:txbx>
                      <wps:bodyPr vert="horz" wrap="none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9pt;margin-top:53pt;height:65.4pt;width:396.95pt;mso-wrap-style:none;z-index:251662336;mso-width-relative:page;mso-height-relative:page;" filled="f" stroked="f" coordsize="21600,21600" o:gfxdata="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PGBcNgAAAAKAQAADwAAAAAAAAAB&#10;ACAAAAAiAAAAZHJzL2Rvd25yZXYueG1sUEsBAhQAFAAAAAgAh07iQDDp1lfXAQAAmAMAAA4AAAAA&#10;AAAAAQAgAAAAJw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="Calibri" w:hAnsi="Cambria" w:cs="Cambria"/>
                          <w:lang w:val="en-US"/>
                        </w:rPr>
                      </w:pPr>
                      <w:r>
                        <w:rPr>
                          <w:rFonts w:hint="default" w:hAnsi="Cambria" w:cs="Cambria"/>
                          <w:b/>
                          <w:color w:val="FFFFFF"/>
                          <w:kern w:val="24"/>
                          <w:sz w:val="96"/>
                          <w:szCs w:val="96"/>
                          <w:lang w:val="en-US"/>
                        </w:rPr>
                        <w:t>M</w:t>
                      </w:r>
                      <w:r>
                        <w:rPr>
                          <w:rFonts w:hint="default" w:hAnsi="Cambria" w:cs="Cambria"/>
                          <w:b/>
                          <w:caps/>
                          <w:color w:val="FFFFFF"/>
                          <w:kern w:val="24"/>
                          <w:sz w:val="96"/>
                          <w:szCs w:val="96"/>
                          <w:lang w:val="en-US"/>
                        </w:rPr>
                        <w:t>elvin agustin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7616190" cy="1746885"/>
                <wp:effectExtent l="0" t="0" r="3810" b="571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518365"/>
                          <a:ext cx="7616483" cy="1746914"/>
                        </a:xfrm>
                        <a:prstGeom prst="rect">
                          <a:avLst/>
                        </a:prstGeom>
                        <a:solidFill>
                          <a:srgbClr val="40905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0pt;margin-top:43pt;height:137.55pt;width:599.7pt;z-index:251659264;v-text-anchor:middle;mso-width-relative:page;mso-height-relative:page;" fillcolor="#40905E" filled="t" stroked="f" coordsize="21600,21600" o:gfxdata="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lidl1wAAAAgBAAAPAAAAAAAAAAEA&#10;IAAAACIAAABkcnMvZG93bnJldi54bWxQSwECFAAUAAAACACHTuJAqbCVDxACAAACBAAADgAAAAAA&#10;AAABACAAAAAm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illeniaUPC">
    <w:altName w:val="Microsoft Sans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D7047"/>
    <w:rsid w:val="0300795C"/>
    <w:rsid w:val="04406B61"/>
    <w:rsid w:val="086D4A5A"/>
    <w:rsid w:val="0C354C46"/>
    <w:rsid w:val="0F0E2FF1"/>
    <w:rsid w:val="148F7D63"/>
    <w:rsid w:val="15B25347"/>
    <w:rsid w:val="1ABB0DE6"/>
    <w:rsid w:val="1F037D94"/>
    <w:rsid w:val="2A6F77E7"/>
    <w:rsid w:val="2EE439DF"/>
    <w:rsid w:val="30FB39E9"/>
    <w:rsid w:val="3776710C"/>
    <w:rsid w:val="37785B7E"/>
    <w:rsid w:val="393858A1"/>
    <w:rsid w:val="39A5425C"/>
    <w:rsid w:val="3A8B419B"/>
    <w:rsid w:val="3B2C742A"/>
    <w:rsid w:val="3DF22256"/>
    <w:rsid w:val="3E194743"/>
    <w:rsid w:val="3EAE3F6D"/>
    <w:rsid w:val="3F3B1C77"/>
    <w:rsid w:val="42415A41"/>
    <w:rsid w:val="43744CC2"/>
    <w:rsid w:val="43AF149B"/>
    <w:rsid w:val="478356A1"/>
    <w:rsid w:val="51DD3DFA"/>
    <w:rsid w:val="521877FB"/>
    <w:rsid w:val="526E5D15"/>
    <w:rsid w:val="568F3EB9"/>
    <w:rsid w:val="5AFE7B6E"/>
    <w:rsid w:val="5C3D7047"/>
    <w:rsid w:val="5D015AD4"/>
    <w:rsid w:val="61953464"/>
    <w:rsid w:val="68305A7D"/>
    <w:rsid w:val="69D37046"/>
    <w:rsid w:val="71CF1A1E"/>
    <w:rsid w:val="73EA267A"/>
    <w:rsid w:val="74381E8D"/>
    <w:rsid w:val="7AE52C2E"/>
    <w:rsid w:val="7D910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AppData\Roaming\kingsoft\office6\templates\download\b3a852aa\Green%20Simple%20Resume%20for%20Graduates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Simple Resume for Graduates.doc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2022-07-04T10:32:00Z</dcterms:created>
  <dc:creator>melvin</dc:creator>
  <cp:lastModifiedBy>Melvin Agustin</cp:lastModifiedBy>
  <dcterms:modified xsi:type="dcterms:W3CDTF">2022-07-22T09:06:39Z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KSORubyTemplateID">
    <vt:lpwstr>4</vt:lpwstr>
  </property>
  <property fmtid="{D5CDD505-2E9C-101B-9397-08002B2CF9AE}" pid="4" name="ICV">
    <vt:lpwstr>0C42591671764FD4A877EB363453469F</vt:lpwstr>
  </property>
</Properties>
</file>